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A3" w:rsidRDefault="008930CC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872AA3" w:rsidRDefault="008930CC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872AA3" w:rsidRDefault="00872AA3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872AA3" w:rsidRDefault="008930CC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872AA3" w:rsidRDefault="008930CC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872AA3" w:rsidRDefault="00872AA3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872AA3" w:rsidRDefault="008930CC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872AA3" w:rsidRDefault="008930CC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872AA3" w:rsidRDefault="008930CC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872AA3" w:rsidRDefault="008930CC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111,Смедерево</w:t>
      </w:r>
    </w:p>
    <w:p w:rsidR="005B6AF1" w:rsidRDefault="005B6AF1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  <w:lang w:val="sr-Latn-RS"/>
        </w:rPr>
      </w:pPr>
    </w:p>
    <w:p w:rsidR="00C30888" w:rsidRDefault="00C30888" w:rsidP="00C30888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C30888" w:rsidRDefault="00C30888" w:rsidP="00C30888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C30888" w:rsidRDefault="00C30888" w:rsidP="00C30888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{{IME}} {{PREZIME}}</w:t>
      </w:r>
    </w:p>
    <w:p w:rsidR="00C30888" w:rsidRDefault="00C30888" w:rsidP="00C30888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{{JMBG}}</w:t>
      </w:r>
    </w:p>
    <w:p w:rsidR="00C30888" w:rsidRDefault="00C30888" w:rsidP="00C30888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{{IDB}}</w:t>
      </w:r>
    </w:p>
    <w:p w:rsidR="00C30888" w:rsidRDefault="00C30888" w:rsidP="00C30888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личне карте: {{LICNA_KARTA}}</w:t>
      </w:r>
    </w:p>
    <w:p w:rsidR="00C30888" w:rsidRDefault="00C30888" w:rsidP="00C30888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{{TELEFON}}</w:t>
      </w:r>
    </w:p>
    <w:p w:rsidR="00C30888" w:rsidRDefault="00C30888" w:rsidP="00C30888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Место становања: {{GRAD}}, {{ADRESA}}</w:t>
      </w:r>
    </w:p>
    <w:p w:rsidR="00872AA3" w:rsidRDefault="00872AA3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  <w:bookmarkStart w:id="0" w:name="_GoBack"/>
      <w:bookmarkEnd w:id="0"/>
    </w:p>
    <w:p w:rsidR="00872AA3" w:rsidRDefault="00872AA3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72AA3" w:rsidRDefault="00872AA3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72AA3" w:rsidRDefault="008930CC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872AA3" w:rsidRDefault="008930CC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A1 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872AA3" w:rsidRDefault="00872AA3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872AA3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872AA3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872AA3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72AA3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72AA3" w:rsidRDefault="008930CC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872AA3" w:rsidRDefault="008930C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872AA3" w:rsidRDefault="00872AA3">
            <w:pPr>
              <w:snapToGrid w:val="0"/>
              <w:ind w:left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72AA3" w:rsidRDefault="00872AA3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872AA3" w:rsidRDefault="00872AA3">
      <w:pPr>
        <w:ind w:left="0"/>
        <w:rPr>
          <w:rFonts w:ascii="Times New Roman" w:hAnsi="Times New Roman"/>
          <w:b/>
          <w:sz w:val="28"/>
          <w:szCs w:val="28"/>
        </w:rPr>
      </w:pPr>
    </w:p>
    <w:p w:rsidR="00872AA3" w:rsidRDefault="00872AA3">
      <w:pPr>
        <w:ind w:left="0"/>
        <w:rPr>
          <w:rFonts w:ascii="Times New Roman" w:hAnsi="Times New Roman"/>
          <w:b/>
          <w:sz w:val="28"/>
          <w:szCs w:val="28"/>
        </w:rPr>
      </w:pPr>
    </w:p>
    <w:p w:rsidR="00872AA3" w:rsidRDefault="008930CC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872AA3" w:rsidRDefault="00872AA3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72AA3" w:rsidRDefault="008930CC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872AA3" w:rsidRDefault="00872AA3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872AA3" w:rsidRDefault="008930CC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872AA3" w:rsidRDefault="00872AA3">
      <w:pPr>
        <w:rPr>
          <w:rFonts w:ascii="Times New Roman" w:eastAsia="Batang;바탕" w:hAnsi="Times New Roman"/>
          <w:sz w:val="28"/>
        </w:rPr>
      </w:pPr>
    </w:p>
    <w:p w:rsidR="00872AA3" w:rsidRDefault="008930CC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872AA3" w:rsidRDefault="00872AA3">
      <w:pPr>
        <w:rPr>
          <w:rFonts w:ascii="Times New Roman" w:eastAsia="Batang;바탕" w:hAnsi="Times New Roman"/>
          <w:sz w:val="24"/>
        </w:rPr>
      </w:pPr>
    </w:p>
    <w:p w:rsidR="00872AA3" w:rsidRDefault="00872AA3">
      <w:pPr>
        <w:rPr>
          <w:rFonts w:ascii="Times New Roman" w:eastAsia="Batang;바탕" w:hAnsi="Times New Roman"/>
          <w:sz w:val="24"/>
        </w:rPr>
      </w:pPr>
    </w:p>
    <w:p w:rsidR="00872AA3" w:rsidRDefault="008930CC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872AA3" w:rsidRDefault="00872AA3">
      <w:pPr>
        <w:rPr>
          <w:rFonts w:ascii="Times New Roman" w:eastAsia="Batang;바탕" w:hAnsi="Times New Roman"/>
          <w:b/>
          <w:sz w:val="28"/>
        </w:rPr>
      </w:pPr>
    </w:p>
    <w:p w:rsidR="00872AA3" w:rsidRDefault="008930CC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872AA3" w:rsidRDefault="008930CC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872AA3" w:rsidRDefault="008930CC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872AA3" w:rsidRDefault="008930CC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872AA3" w:rsidRDefault="008930CC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872AA3" w:rsidRDefault="008930CC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872AA3" w:rsidRDefault="008930CC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872AA3" w:rsidRDefault="008930CC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872AA3" w:rsidRDefault="008930CC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872AA3" w:rsidRDefault="008930CC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 кандидата брижљиво размотри у циљу бољег међуосног разумевања и поверења</w:t>
      </w:r>
    </w:p>
    <w:p w:rsidR="00872AA3" w:rsidRDefault="008930CC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872AA3" w:rsidRDefault="008930CC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872AA3" w:rsidRDefault="008930CC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872AA3" w:rsidRDefault="008930CC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872AA3" w:rsidRDefault="008930CC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872AA3" w:rsidRDefault="00872AA3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872AA3" w:rsidRDefault="008930CC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872AA3" w:rsidRDefault="00872AA3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72AA3" w:rsidRDefault="008930CC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872AA3" w:rsidRDefault="008930CC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Уговором се посебно уговора месна надлежаност Основног суда у Смедереву</w:t>
      </w:r>
    </w:p>
    <w:p w:rsidR="00872AA3" w:rsidRDefault="008930CC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872AA3" w:rsidRDefault="008930CC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872AA3" w:rsidRDefault="008930CC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872AA3" w:rsidRDefault="00872AA3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872AA3" w:rsidRDefault="008930CC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872AA3" w:rsidRDefault="008930CC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872AA3" w:rsidRDefault="00872AA3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72AA3" w:rsidRDefault="008930CC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872AA3" w:rsidRDefault="008930CC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872AA3" w:rsidRDefault="008930CC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872AA3" w:rsidRDefault="008930CC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872AA3" w:rsidRDefault="008930CC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872AA3" w:rsidRDefault="00872AA3">
      <w:pPr>
        <w:rPr>
          <w:rFonts w:ascii="Times New Roman" w:hAnsi="Times New Roman"/>
          <w:i/>
          <w:sz w:val="28"/>
        </w:rPr>
      </w:pPr>
    </w:p>
    <w:p w:rsidR="00872AA3" w:rsidRDefault="00872AA3">
      <w:pPr>
        <w:rPr>
          <w:rFonts w:ascii="Times New Roman" w:hAnsi="Times New Roman"/>
          <w:sz w:val="28"/>
        </w:rPr>
      </w:pPr>
    </w:p>
    <w:p w:rsidR="00872AA3" w:rsidRDefault="008930CC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872AA3" w:rsidRDefault="00872AA3">
      <w:pPr>
        <w:rPr>
          <w:rFonts w:ascii="Times New Roman" w:eastAsia="Batang;바탕" w:hAnsi="Times New Roman"/>
          <w:b/>
          <w:sz w:val="28"/>
        </w:rPr>
      </w:pPr>
    </w:p>
    <w:p w:rsidR="00872AA3" w:rsidRDefault="00872AA3">
      <w:pPr>
        <w:rPr>
          <w:rFonts w:ascii="Times New Roman" w:eastAsia="Batang;바탕" w:hAnsi="Times New Roman"/>
          <w:b/>
          <w:sz w:val="28"/>
        </w:rPr>
      </w:pPr>
    </w:p>
    <w:p w:rsidR="00872AA3" w:rsidRDefault="00872AA3">
      <w:pPr>
        <w:rPr>
          <w:rFonts w:ascii="Times New Roman" w:eastAsia="Batang;바탕" w:hAnsi="Times New Roman"/>
          <w:b/>
          <w:sz w:val="28"/>
        </w:rPr>
      </w:pPr>
    </w:p>
    <w:p w:rsidR="00872AA3" w:rsidRDefault="008930CC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  <w:t>.....................................................</w:t>
      </w:r>
    </w:p>
    <w:p w:rsidR="00872AA3" w:rsidRDefault="008930CC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872AA3" w:rsidRDefault="008930CC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872AA3" w:rsidRDefault="008930CC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872AA3" w:rsidRDefault="008930CC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872AA3" w:rsidRDefault="00872AA3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72AA3" w:rsidRDefault="00872AA3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872AA3" w:rsidRDefault="00872AA3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872AA3" w:rsidRDefault="00872AA3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872A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E52" w:rsidRDefault="00F16E52">
      <w:r>
        <w:separator/>
      </w:r>
    </w:p>
  </w:endnote>
  <w:endnote w:type="continuationSeparator" w:id="0">
    <w:p w:rsidR="00F16E52" w:rsidRDefault="00F1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72A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930CC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C30888">
      <w:rPr>
        <w:noProof/>
      </w:rPr>
      <w:t>1</w:t>
    </w:r>
    <w:r>
      <w:fldChar w:fldCharType="end"/>
    </w:r>
  </w:p>
  <w:p w:rsidR="00872AA3" w:rsidRDefault="00872AA3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930CC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872AA3" w:rsidRDefault="00872AA3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E52" w:rsidRDefault="00F16E52">
      <w:r>
        <w:separator/>
      </w:r>
    </w:p>
  </w:footnote>
  <w:footnote w:type="continuationSeparator" w:id="0">
    <w:p w:rsidR="00F16E52" w:rsidRDefault="00F16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72A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72AA3">
    <w:pPr>
      <w:pStyle w:val="Header"/>
    </w:pPr>
  </w:p>
  <w:p w:rsidR="00872AA3" w:rsidRDefault="00872AA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A3" w:rsidRDefault="00872AA3">
    <w:pPr>
      <w:pStyle w:val="Header"/>
    </w:pPr>
  </w:p>
  <w:p w:rsidR="00872AA3" w:rsidRDefault="00872A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0FD"/>
    <w:multiLevelType w:val="multilevel"/>
    <w:tmpl w:val="DFE62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2644363"/>
    <w:multiLevelType w:val="multilevel"/>
    <w:tmpl w:val="C6E84C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104C41"/>
    <w:multiLevelType w:val="multilevel"/>
    <w:tmpl w:val="5ECACB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D33CB5"/>
    <w:multiLevelType w:val="multilevel"/>
    <w:tmpl w:val="6A6AD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2AA3"/>
    <w:rsid w:val="00164DDA"/>
    <w:rsid w:val="005B6AF1"/>
    <w:rsid w:val="00872AA3"/>
    <w:rsid w:val="008930CC"/>
    <w:rsid w:val="00953661"/>
    <w:rsid w:val="00B009E5"/>
    <w:rsid w:val="00C30888"/>
    <w:rsid w:val="00F1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14</cp:revision>
  <cp:lastPrinted>2024-09-06T08:33:00Z</cp:lastPrinted>
  <dcterms:created xsi:type="dcterms:W3CDTF">2024-09-06T14:02:00Z</dcterms:created>
  <dcterms:modified xsi:type="dcterms:W3CDTF">2025-05-22T06:29:00Z</dcterms:modified>
  <dc:language>en-US</dc:language>
</cp:coreProperties>
</file>