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EBE" w:rsidRDefault="008422E2">
      <w:pPr>
        <w:spacing w:line="360" w:lineRule="auto"/>
      </w:pPr>
      <w:r>
        <w:rPr>
          <w:rStyle w:val="naslovpropisa1"/>
          <w:rFonts w:ascii="Times New Roman" w:eastAsia="Batang;바탕" w:hAnsi="Times New Roman"/>
        </w:rPr>
        <w:t>На основу одредаба чл. 207, 209, 210, 211. и др, Закона о безбедности саобраћаја на путевима Републике Србије („Сл. Гласник РС“ бр.41/2009, 53/2010, 101/2011, 32/2013, одлука УС, 55/14, 96/15 и др...76/2023)- Правнилника о теоретској и практичној обуци кан</w:t>
      </w:r>
      <w:r>
        <w:rPr>
          <w:rStyle w:val="naslovpropisa1"/>
          <w:rFonts w:ascii="Times New Roman" w:eastAsia="Batang;바탕" w:hAnsi="Times New Roman"/>
        </w:rPr>
        <w:t xml:space="preserve">дидата </w:t>
      </w:r>
      <w:r>
        <w:rPr>
          <w:rFonts w:ascii="Times New Roman" w:eastAsia="Batang;바탕" w:hAnsi="Times New Roman"/>
        </w:rPr>
        <w:t xml:space="preserve">("Сл. Гласник РС", бр. 93/2013, 116/2013, 108/2014, 36/2015, 51/2015, 86/2015, 104/2015, 77/2016 i 63/2017), </w:t>
      </w:r>
    </w:p>
    <w:p w:rsidR="00EB3EBE" w:rsidRDefault="008422E2">
      <w:pPr>
        <w:spacing w:line="360" w:lineRule="auto"/>
        <w:rPr>
          <w:rFonts w:ascii="Times New Roman" w:eastAsia="Batang;바탕" w:hAnsi="Times New Roman"/>
        </w:rPr>
      </w:pPr>
      <w:r>
        <w:rPr>
          <w:rFonts w:ascii="Times New Roman" w:eastAsia="Batang;바탕" w:hAnsi="Times New Roman"/>
        </w:rPr>
        <w:t xml:space="preserve">дана </w:t>
      </w:r>
      <w:r>
        <w:t xml:space="preserve">{{DATUM_UPISA}} </w:t>
      </w:r>
      <w:r>
        <w:rPr>
          <w:rFonts w:ascii="Times New Roman" w:eastAsia="Batang;바탕" w:hAnsi="Times New Roman"/>
        </w:rPr>
        <w:t>се закључује</w:t>
      </w:r>
    </w:p>
    <w:p w:rsidR="00EB3EBE" w:rsidRDefault="00EB3EBE">
      <w:pPr>
        <w:spacing w:line="360" w:lineRule="auto"/>
        <w:rPr>
          <w:rFonts w:ascii="Times New Roman" w:eastAsia="Batang;바탕" w:hAnsi="Times New Roman"/>
        </w:rPr>
      </w:pPr>
    </w:p>
    <w:p w:rsidR="00EB3EBE" w:rsidRDefault="00EB3EBE">
      <w:pPr>
        <w:spacing w:line="360" w:lineRule="auto"/>
        <w:rPr>
          <w:rFonts w:ascii="Times New Roman" w:eastAsia="Batang;바탕" w:hAnsi="Times New Roman"/>
        </w:rPr>
      </w:pPr>
    </w:p>
    <w:p w:rsidR="00EB3EBE" w:rsidRDefault="008422E2">
      <w:pPr>
        <w:tabs>
          <w:tab w:val="left" w:pos="761"/>
          <w:tab w:val="center" w:pos="4858"/>
        </w:tabs>
        <w:ind w:left="0"/>
      </w:pPr>
      <w:r>
        <w:rPr>
          <w:rFonts w:ascii="Times New Roman" w:eastAsia="Times New Roman" w:hAnsi="Times New Roman"/>
          <w:sz w:val="32"/>
          <w:szCs w:val="28"/>
        </w:rPr>
        <w:t xml:space="preserve">                                           </w:t>
      </w:r>
      <w:r>
        <w:rPr>
          <w:rFonts w:ascii="Times New Roman" w:hAnsi="Times New Roman"/>
          <w:b/>
          <w:sz w:val="36"/>
          <w:szCs w:val="36"/>
        </w:rPr>
        <w:t>УГОВОР</w:t>
      </w:r>
    </w:p>
    <w:p w:rsidR="00EB3EBE" w:rsidRDefault="008422E2">
      <w:pPr>
        <w:ind w:left="0"/>
        <w:jc w:val="center"/>
        <w:rPr>
          <w:rFonts w:ascii="Times New Roman" w:hAnsi="Times New Roman"/>
          <w:b/>
          <w:sz w:val="40"/>
          <w:szCs w:val="36"/>
        </w:rPr>
      </w:pPr>
      <w:r>
        <w:rPr>
          <w:rFonts w:ascii="Times New Roman" w:hAnsi="Times New Roman"/>
          <w:b/>
          <w:sz w:val="40"/>
          <w:szCs w:val="36"/>
        </w:rPr>
        <w:t>о условима под којим ће се извршити обука кандидата з</w:t>
      </w:r>
      <w:r>
        <w:rPr>
          <w:rFonts w:ascii="Times New Roman" w:hAnsi="Times New Roman"/>
          <w:b/>
          <w:sz w:val="40"/>
          <w:szCs w:val="36"/>
        </w:rPr>
        <w:t xml:space="preserve">а </w:t>
      </w:r>
      <w:r>
        <w:rPr>
          <w:rFonts w:ascii="Times New Roman" w:eastAsia="Times New Roman" w:hAnsi="Times New Roman"/>
          <w:b/>
          <w:color w:val="000000"/>
          <w:sz w:val="40"/>
        </w:rPr>
        <w:t>возача</w:t>
      </w:r>
      <w:r>
        <w:rPr>
          <w:rFonts w:ascii="Times New Roman" w:eastAsia="Times New Roman" w:hAnsi="Times New Roman"/>
          <w:b/>
          <w:color w:val="000000"/>
          <w:sz w:val="40"/>
          <w:lang w:val="sr-Latn-RS"/>
        </w:rPr>
        <w:t xml:space="preserve"> </w:t>
      </w:r>
      <w:r>
        <w:rPr>
          <w:rFonts w:ascii="Times New Roman" w:hAnsi="Times New Roman"/>
          <w:b/>
          <w:sz w:val="40"/>
          <w:szCs w:val="36"/>
        </w:rPr>
        <w:t>између:</w:t>
      </w:r>
    </w:p>
    <w:p w:rsidR="00EB3EBE" w:rsidRDefault="00EB3EBE">
      <w:pPr>
        <w:ind w:left="0"/>
        <w:jc w:val="center"/>
        <w:rPr>
          <w:rFonts w:ascii="Times New Roman" w:eastAsia="Times New Roman" w:hAnsi="Times New Roman"/>
          <w:b/>
          <w:color w:val="000000"/>
          <w:sz w:val="40"/>
          <w:szCs w:val="36"/>
        </w:rPr>
      </w:pPr>
    </w:p>
    <w:p w:rsidR="00EB3EBE" w:rsidRDefault="008422E2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Ауто школа:Привредно друштво</w:t>
      </w:r>
    </w:p>
    <w:p w:rsidR="00EB3EBE" w:rsidRDefault="008422E2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Душан  Старт  Д.О.О</w:t>
      </w:r>
      <w:r>
        <w:rPr>
          <w:rFonts w:ascii="Times New Roman" w:hAnsi="Times New Roman"/>
          <w:sz w:val="36"/>
          <w:szCs w:val="36"/>
        </w:rPr>
        <w:t xml:space="preserve">  Смедерево, Старца  Вујадина  111</w:t>
      </w:r>
    </w:p>
    <w:p w:rsidR="00EB3EBE" w:rsidRDefault="008422E2">
      <w:pPr>
        <w:tabs>
          <w:tab w:val="left" w:pos="2549"/>
          <w:tab w:val="center" w:pos="4858"/>
        </w:tabs>
        <w:spacing w:line="360" w:lineRule="auto"/>
        <w:ind w:left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 xml:space="preserve">МБ: </w:t>
      </w:r>
      <w:r>
        <w:rPr>
          <w:rFonts w:ascii="Times New Roman" w:hAnsi="Times New Roman"/>
          <w:sz w:val="36"/>
          <w:szCs w:val="36"/>
        </w:rPr>
        <w:t xml:space="preserve">20621630    </w:t>
      </w:r>
      <w:r>
        <w:rPr>
          <w:rFonts w:ascii="Times New Roman" w:hAnsi="Times New Roman"/>
          <w:b/>
          <w:sz w:val="36"/>
          <w:szCs w:val="36"/>
        </w:rPr>
        <w:t xml:space="preserve">                                        ПИБ:</w:t>
      </w:r>
      <w:r>
        <w:rPr>
          <w:rFonts w:ascii="Times New Roman" w:hAnsi="Times New Roman"/>
          <w:sz w:val="36"/>
          <w:szCs w:val="36"/>
        </w:rPr>
        <w:t>106520827</w:t>
      </w:r>
    </w:p>
    <w:p w:rsidR="00EB3EBE" w:rsidRDefault="008422E2">
      <w:pPr>
        <w:pStyle w:val="ListParagraph"/>
        <w:spacing w:line="360" w:lineRule="auto"/>
        <w:ind w:left="0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Директор: </w:t>
      </w:r>
      <w:r>
        <w:rPr>
          <w:rFonts w:ascii="Times New Roman" w:hAnsi="Times New Roman"/>
          <w:b/>
          <w:sz w:val="36"/>
          <w:szCs w:val="36"/>
        </w:rPr>
        <w:t>Арсић Петко,</w:t>
      </w:r>
      <w:r>
        <w:rPr>
          <w:rFonts w:ascii="Times New Roman" w:hAnsi="Times New Roman"/>
          <w:sz w:val="36"/>
          <w:szCs w:val="36"/>
        </w:rPr>
        <w:t>Старца Вујадина 111,Смедерево</w:t>
      </w:r>
    </w:p>
    <w:p w:rsidR="00EB3EBE" w:rsidRDefault="008422E2">
      <w:pPr>
        <w:pStyle w:val="ListParagraph"/>
        <w:ind w:left="0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sr-Latn-RS"/>
        </w:rPr>
        <w:t>JМБГ:180397197013</w:t>
      </w:r>
    </w:p>
    <w:p w:rsidR="00EB3EBE" w:rsidRDefault="008422E2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и</w:t>
      </w:r>
    </w:p>
    <w:p w:rsidR="00EB3EBE" w:rsidRDefault="00EB3EBE">
      <w:pPr>
        <w:pStyle w:val="ListParagraph"/>
        <w:ind w:left="0"/>
        <w:jc w:val="center"/>
        <w:outlineLvl w:val="0"/>
        <w:rPr>
          <w:rFonts w:ascii="Times New Roman" w:hAnsi="Times New Roman"/>
          <w:sz w:val="36"/>
          <w:szCs w:val="36"/>
        </w:rPr>
      </w:pPr>
    </w:p>
    <w:p w:rsidR="00EB3EBE" w:rsidRPr="006677B3" w:rsidRDefault="008422E2">
      <w:pPr>
        <w:pStyle w:val="ListParagraph"/>
        <w:spacing w:line="276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bookmarkStart w:id="0" w:name="_GoBack"/>
      <w:r w:rsidRPr="006677B3">
        <w:rPr>
          <w:rStyle w:val="BodyTextChar"/>
          <w:rFonts w:eastAsia="Calibri"/>
          <w:sz w:val="36"/>
          <w:szCs w:val="36"/>
        </w:rPr>
        <w:t xml:space="preserve">Кандидата  </w:t>
      </w:r>
      <w:r w:rsidRPr="006677B3">
        <w:rPr>
          <w:rStyle w:val="BodyTextChar"/>
          <w:rFonts w:eastAsia="Calibri"/>
          <w:sz w:val="36"/>
          <w:szCs w:val="36"/>
        </w:rPr>
        <w:t xml:space="preserve">за возача </w:t>
      </w:r>
      <w:r w:rsidRPr="006677B3">
        <w:rPr>
          <w:rStyle w:val="BodyTextChar"/>
          <w:rFonts w:eastAsia="Calibri"/>
          <w:sz w:val="36"/>
          <w:szCs w:val="36"/>
        </w:rPr>
        <w:t>: {{IME}} {{PREZIME}}</w:t>
      </w:r>
    </w:p>
    <w:p w:rsidR="00EB3EBE" w:rsidRPr="006677B3" w:rsidRDefault="008422E2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 w:rsidRPr="006677B3">
        <w:rPr>
          <w:rStyle w:val="BodyTextChar"/>
          <w:rFonts w:eastAsia="Calibri"/>
          <w:sz w:val="36"/>
          <w:szCs w:val="36"/>
        </w:rPr>
        <w:t>ЈМБГ</w:t>
      </w:r>
      <w:r w:rsidRPr="006677B3">
        <w:rPr>
          <w:rStyle w:val="BodyTextChar"/>
          <w:rFonts w:eastAsia="Calibri"/>
          <w:sz w:val="36"/>
          <w:szCs w:val="36"/>
        </w:rPr>
        <w:t>: {{</w:t>
      </w:r>
      <w:r w:rsidRPr="006677B3">
        <w:rPr>
          <w:rStyle w:val="BodyTextChar"/>
          <w:rFonts w:eastAsia="Calibri"/>
          <w:sz w:val="36"/>
          <w:szCs w:val="36"/>
        </w:rPr>
        <w:t>JMBG</w:t>
      </w:r>
      <w:r w:rsidRPr="006677B3">
        <w:rPr>
          <w:rStyle w:val="BodyTextChar"/>
          <w:rFonts w:eastAsia="Calibri"/>
          <w:sz w:val="36"/>
          <w:szCs w:val="36"/>
        </w:rPr>
        <w:t>}}</w:t>
      </w:r>
    </w:p>
    <w:p w:rsidR="00EB3EBE" w:rsidRPr="006677B3" w:rsidRDefault="008422E2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 w:rsidRPr="006677B3">
        <w:rPr>
          <w:rStyle w:val="BodyTextChar"/>
          <w:rFonts w:eastAsia="Calibri"/>
          <w:sz w:val="36"/>
          <w:szCs w:val="36"/>
        </w:rPr>
        <w:t>ИДБ</w:t>
      </w:r>
      <w:r w:rsidRPr="006677B3">
        <w:rPr>
          <w:rStyle w:val="BodyTextChar"/>
          <w:rFonts w:eastAsia="Calibri"/>
          <w:sz w:val="36"/>
          <w:szCs w:val="36"/>
        </w:rPr>
        <w:t xml:space="preserve">: </w:t>
      </w:r>
      <w:r w:rsidRPr="006677B3">
        <w:rPr>
          <w:rStyle w:val="BodyTextChar"/>
          <w:rFonts w:eastAsia="Calibri"/>
          <w:sz w:val="36"/>
          <w:szCs w:val="36"/>
        </w:rPr>
        <w:t>{{</w:t>
      </w:r>
      <w:r w:rsidRPr="006677B3">
        <w:rPr>
          <w:rStyle w:val="BodyTextChar"/>
          <w:rFonts w:eastAsia="Calibri"/>
          <w:sz w:val="36"/>
          <w:szCs w:val="36"/>
        </w:rPr>
        <w:t>IDB</w:t>
      </w:r>
      <w:r w:rsidRPr="006677B3">
        <w:rPr>
          <w:rStyle w:val="BodyTextChar"/>
          <w:rFonts w:eastAsia="Calibri"/>
          <w:sz w:val="36"/>
          <w:szCs w:val="36"/>
        </w:rPr>
        <w:t>}}</w:t>
      </w:r>
    </w:p>
    <w:p w:rsidR="00EB3EBE" w:rsidRPr="006677B3" w:rsidRDefault="008422E2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 w:rsidRPr="006677B3">
        <w:rPr>
          <w:rStyle w:val="BodyTextChar"/>
          <w:rFonts w:eastAsia="Calibri"/>
          <w:sz w:val="36"/>
          <w:szCs w:val="36"/>
        </w:rPr>
        <w:t>Број личне карте</w:t>
      </w:r>
      <w:r w:rsidRPr="006677B3">
        <w:rPr>
          <w:rStyle w:val="BodyTextChar"/>
          <w:rFonts w:eastAsia="Calibri"/>
          <w:sz w:val="36"/>
          <w:szCs w:val="36"/>
        </w:rPr>
        <w:t>:</w:t>
      </w:r>
      <w:r w:rsidRPr="006677B3">
        <w:rPr>
          <w:rStyle w:val="BodyTextChar"/>
          <w:rFonts w:eastAsia="Calibri"/>
          <w:sz w:val="36"/>
          <w:szCs w:val="36"/>
        </w:rPr>
        <w:t xml:space="preserve"> </w:t>
      </w:r>
      <w:r w:rsidRPr="006677B3">
        <w:rPr>
          <w:rStyle w:val="BodyTextChar"/>
          <w:rFonts w:eastAsia="Calibri"/>
          <w:sz w:val="36"/>
          <w:szCs w:val="36"/>
        </w:rPr>
        <w:t>{{</w:t>
      </w:r>
      <w:r w:rsidRPr="006677B3">
        <w:rPr>
          <w:rStyle w:val="BodyTextChar"/>
          <w:rFonts w:eastAsia="Calibri"/>
          <w:sz w:val="36"/>
          <w:szCs w:val="36"/>
        </w:rPr>
        <w:t>LICNA_KARTA</w:t>
      </w:r>
      <w:r w:rsidRPr="006677B3">
        <w:rPr>
          <w:rStyle w:val="BodyTextChar"/>
          <w:rFonts w:eastAsia="Calibri"/>
          <w:sz w:val="36"/>
          <w:szCs w:val="36"/>
        </w:rPr>
        <w:t>}}</w:t>
      </w:r>
    </w:p>
    <w:p w:rsidR="00EB3EBE" w:rsidRPr="006677B3" w:rsidRDefault="008422E2">
      <w:pPr>
        <w:spacing w:line="360" w:lineRule="auto"/>
        <w:ind w:left="0"/>
        <w:rPr>
          <w:rStyle w:val="BodyTextChar"/>
          <w:rFonts w:eastAsia="Calibri"/>
          <w:sz w:val="36"/>
          <w:szCs w:val="36"/>
        </w:rPr>
      </w:pPr>
      <w:r w:rsidRPr="006677B3">
        <w:rPr>
          <w:rStyle w:val="BodyTextChar"/>
          <w:rFonts w:eastAsia="Calibri"/>
          <w:sz w:val="36"/>
          <w:szCs w:val="36"/>
        </w:rPr>
        <w:t>Број телефона</w:t>
      </w:r>
      <w:r w:rsidRPr="006677B3">
        <w:rPr>
          <w:rStyle w:val="BodyTextChar"/>
          <w:rFonts w:eastAsia="Calibri"/>
          <w:sz w:val="36"/>
          <w:szCs w:val="36"/>
        </w:rPr>
        <w:t xml:space="preserve">: </w:t>
      </w:r>
      <w:r w:rsidRPr="006677B3">
        <w:rPr>
          <w:rStyle w:val="BodyTextChar"/>
          <w:rFonts w:eastAsia="Calibri"/>
          <w:sz w:val="36"/>
          <w:szCs w:val="36"/>
        </w:rPr>
        <w:t>{{</w:t>
      </w:r>
      <w:r w:rsidRPr="006677B3">
        <w:rPr>
          <w:rStyle w:val="BodyTextChar"/>
          <w:rFonts w:eastAsia="Calibri"/>
          <w:sz w:val="36"/>
          <w:szCs w:val="36"/>
        </w:rPr>
        <w:t>TELEFON</w:t>
      </w:r>
      <w:r w:rsidRPr="006677B3">
        <w:rPr>
          <w:rStyle w:val="BodyTextChar"/>
          <w:rFonts w:eastAsia="Calibri"/>
          <w:sz w:val="36"/>
          <w:szCs w:val="36"/>
        </w:rPr>
        <w:t>}}</w:t>
      </w:r>
    </w:p>
    <w:p w:rsidR="00EB3EBE" w:rsidRPr="006677B3" w:rsidRDefault="008422E2">
      <w:pPr>
        <w:spacing w:line="360" w:lineRule="auto"/>
        <w:ind w:left="0"/>
        <w:outlineLvl w:val="0"/>
        <w:rPr>
          <w:rStyle w:val="BodyTextChar"/>
          <w:rFonts w:eastAsia="Calibri"/>
          <w:sz w:val="36"/>
          <w:szCs w:val="36"/>
        </w:rPr>
      </w:pPr>
      <w:r w:rsidRPr="006677B3">
        <w:rPr>
          <w:rStyle w:val="BodyTextChar"/>
          <w:rFonts w:eastAsia="Calibri"/>
          <w:sz w:val="36"/>
          <w:szCs w:val="36"/>
        </w:rPr>
        <w:t>Место становања</w:t>
      </w:r>
      <w:r w:rsidRPr="006677B3">
        <w:rPr>
          <w:rStyle w:val="BodyTextChar"/>
          <w:rFonts w:eastAsia="Calibri"/>
          <w:sz w:val="36"/>
          <w:szCs w:val="36"/>
        </w:rPr>
        <w:t xml:space="preserve">: </w:t>
      </w:r>
      <w:r w:rsidRPr="006677B3">
        <w:rPr>
          <w:rStyle w:val="BodyTextChar"/>
          <w:rFonts w:eastAsia="Calibri"/>
          <w:sz w:val="36"/>
          <w:szCs w:val="36"/>
        </w:rPr>
        <w:t>{{</w:t>
      </w:r>
      <w:r w:rsidRPr="006677B3">
        <w:rPr>
          <w:rStyle w:val="BodyTextChar"/>
          <w:rFonts w:eastAsia="Calibri"/>
          <w:sz w:val="36"/>
          <w:szCs w:val="36"/>
        </w:rPr>
        <w:t>ADRESA</w:t>
      </w:r>
      <w:r w:rsidRPr="006677B3">
        <w:rPr>
          <w:rStyle w:val="BodyTextChar"/>
          <w:rFonts w:eastAsia="Calibri"/>
          <w:sz w:val="36"/>
          <w:szCs w:val="36"/>
        </w:rPr>
        <w:t>}}, {{</w:t>
      </w:r>
      <w:r w:rsidRPr="006677B3">
        <w:rPr>
          <w:rStyle w:val="BodyTextChar"/>
          <w:rFonts w:eastAsia="Calibri"/>
          <w:sz w:val="36"/>
          <w:szCs w:val="36"/>
        </w:rPr>
        <w:t>GRAD</w:t>
      </w:r>
      <w:r w:rsidRPr="006677B3">
        <w:rPr>
          <w:rStyle w:val="BodyTextChar"/>
          <w:rFonts w:eastAsia="Calibri"/>
          <w:sz w:val="36"/>
          <w:szCs w:val="36"/>
        </w:rPr>
        <w:t>}}</w:t>
      </w:r>
    </w:p>
    <w:bookmarkEnd w:id="0"/>
    <w:p w:rsidR="00EB3EBE" w:rsidRDefault="00EB3EBE">
      <w:pPr>
        <w:spacing w:line="360" w:lineRule="auto"/>
        <w:rPr>
          <w:rFonts w:ascii="Times New Roman" w:eastAsia="Batang;바탕" w:hAnsi="Times New Roman"/>
          <w:b/>
          <w:sz w:val="28"/>
          <w:szCs w:val="32"/>
        </w:rPr>
      </w:pPr>
    </w:p>
    <w:p w:rsidR="00EB3EBE" w:rsidRDefault="00EB3EBE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EB3EBE" w:rsidRDefault="00EB3EBE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EB3EBE" w:rsidRDefault="008422E2">
      <w:pPr>
        <w:spacing w:line="360" w:lineRule="auto"/>
        <w:ind w:left="0"/>
        <w:rPr>
          <w:rFonts w:ascii="Times New Roman" w:eastAsia="Batang;바탕" w:hAnsi="Times New Roman"/>
          <w:b/>
          <w:sz w:val="32"/>
        </w:rPr>
      </w:pPr>
      <w:r>
        <w:rPr>
          <w:rFonts w:ascii="Times New Roman" w:eastAsia="Batang;바탕" w:hAnsi="Times New Roman"/>
          <w:b/>
          <w:sz w:val="32"/>
        </w:rPr>
        <w:lastRenderedPageBreak/>
        <w:t>Члан 1</w:t>
      </w:r>
    </w:p>
    <w:p w:rsidR="00EB3EBE" w:rsidRDefault="008422E2">
      <w:pPr>
        <w:ind w:left="0"/>
        <w:outlineLvl w:val="0"/>
        <w:rPr>
          <w:rFonts w:ascii="Times New Roman" w:hAnsi="Times New Roman"/>
          <w:sz w:val="32"/>
          <w:szCs w:val="32"/>
        </w:rPr>
      </w:pPr>
      <w:r>
        <w:rPr>
          <w:rFonts w:ascii="Times New Roman" w:eastAsia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Предмет Уговора  је обука кандидата  за возача  </w:t>
      </w:r>
      <w:r>
        <w:rPr>
          <w:rFonts w:ascii="Times New Roman" w:hAnsi="Times New Roman"/>
          <w:b/>
          <w:sz w:val="32"/>
          <w:szCs w:val="32"/>
        </w:rPr>
        <w:t xml:space="preserve"> A</w:t>
      </w:r>
      <w:r>
        <w:rPr>
          <w:rFonts w:ascii="Times New Roman" w:hAnsi="Times New Roman"/>
          <w:sz w:val="32"/>
          <w:szCs w:val="32"/>
        </w:rPr>
        <w:t xml:space="preserve">  категорије која се састоји од:</w:t>
      </w:r>
    </w:p>
    <w:p w:rsidR="00EB3EBE" w:rsidRDefault="00EB3EBE">
      <w:pPr>
        <w:ind w:left="0"/>
        <w:outlineLvl w:val="0"/>
        <w:rPr>
          <w:rFonts w:ascii="Times New Roman" w:hAnsi="Times New Roman"/>
          <w:sz w:val="32"/>
          <w:szCs w:val="32"/>
        </w:rPr>
      </w:pPr>
    </w:p>
    <w:tbl>
      <w:tblPr>
        <w:tblW w:w="9090" w:type="dxa"/>
        <w:jc w:val="center"/>
        <w:tblLayout w:type="fixed"/>
        <w:tblLook w:val="0000" w:firstRow="0" w:lastRow="0" w:firstColumn="0" w:lastColumn="0" w:noHBand="0" w:noVBand="0"/>
      </w:tblPr>
      <w:tblGrid>
        <w:gridCol w:w="1079"/>
        <w:gridCol w:w="3940"/>
        <w:gridCol w:w="961"/>
        <w:gridCol w:w="1193"/>
        <w:gridCol w:w="959"/>
        <w:gridCol w:w="958"/>
      </w:tblGrid>
      <w:tr w:rsidR="00EB3EBE">
        <w:trPr>
          <w:trHeight w:val="300"/>
          <w:jc w:val="center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center"/>
            </w:pPr>
            <w:r>
              <w:rPr>
                <w:rFonts w:ascii="Times New Roman" w:hAnsi="Times New Roman"/>
                <w:sz w:val="28"/>
                <w:szCs w:val="28"/>
              </w:rPr>
              <w:t>састоји од:</w:t>
            </w: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ред.</w:t>
            </w:r>
          </w:p>
        </w:tc>
        <w:tc>
          <w:tcPr>
            <w:tcW w:w="3940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опис услуге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јед.</w:t>
            </w:r>
          </w:p>
        </w:tc>
        <w:tc>
          <w:tcPr>
            <w:tcW w:w="1193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количина</w:t>
            </w:r>
          </w:p>
        </w:tc>
        <w:tc>
          <w:tcPr>
            <w:tcW w:w="95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јед. цена</w:t>
            </w:r>
          </w:p>
        </w:tc>
        <w:tc>
          <w:tcPr>
            <w:tcW w:w="958" w:type="dxa"/>
            <w:tcBorders>
              <w:top w:val="single" w:sz="8" w:space="0" w:color="000000"/>
              <w:bottom w:val="single" w:sz="4" w:space="0" w:color="000000"/>
              <w:right w:val="single" w:sz="8" w:space="0" w:color="000000"/>
            </w:tcBorders>
            <w:vAlign w:val="bottom"/>
          </w:tcPr>
          <w:p w:rsidR="00EB3EBE" w:rsidRDefault="008422E2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укупно</w:t>
            </w:r>
          </w:p>
        </w:tc>
      </w:tr>
      <w:tr w:rsidR="00EB3EBE">
        <w:trPr>
          <w:trHeight w:val="315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бр.</w:t>
            </w:r>
          </w:p>
        </w:tc>
        <w:tc>
          <w:tcPr>
            <w:tcW w:w="3940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961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мере</w:t>
            </w:r>
          </w:p>
        </w:tc>
        <w:tc>
          <w:tcPr>
            <w:tcW w:w="1193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  <w:tc>
          <w:tcPr>
            <w:tcW w:w="95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:rsidR="00EB3EBE" w:rsidRDefault="008422E2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</w:rPr>
              <w:t>динара</w:t>
            </w:r>
          </w:p>
        </w:tc>
      </w:tr>
      <w:tr w:rsidR="00EB3EBE">
        <w:trPr>
          <w:trHeight w:val="277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EB3EBE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right"/>
            </w:pPr>
            <w:r>
              <w:rPr>
                <w:rFonts w:ascii="Times New Roman" w:eastAsia="Times New Roman" w:hAnsi="Times New Roman"/>
                <w:color w:val="000000"/>
              </w:rPr>
              <w:t>S2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Додатна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EB3EBE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Допунска теоријска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EB3EBE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Полагање теоријског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EB3EBE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rPr>
                <w:rFonts w:ascii="Times New Roman" w:eastAsia="Times New Roman" w:hAnsi="Times New Roman"/>
                <w:b/>
                <w:color w:val="000000"/>
              </w:rPr>
            </w:pPr>
            <w:r>
              <w:rPr>
                <w:rFonts w:ascii="Times New Roman" w:eastAsia="Times New Roman" w:hAnsi="Times New Roman"/>
                <w:b/>
                <w:color w:val="000000"/>
              </w:rPr>
              <w:t>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EB3EBE" w:rsidRDefault="00EB3EB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EB3EBE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Додатна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EB3EBE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7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</w:pPr>
            <w:r>
              <w:rPr>
                <w:rFonts w:ascii="Times New Roman" w:eastAsia="Times New Roman" w:hAnsi="Times New Roman"/>
                <w:color w:val="000000"/>
              </w:rPr>
              <w:t>Допунска практична обука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н/час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EB3EBE">
        <w:trPr>
          <w:trHeight w:val="300"/>
          <w:jc w:val="center"/>
        </w:trPr>
        <w:tc>
          <w:tcPr>
            <w:tcW w:w="1078" w:type="dxa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8</w:t>
            </w:r>
          </w:p>
        </w:tc>
        <w:tc>
          <w:tcPr>
            <w:tcW w:w="394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Полагање практичног  испита</w:t>
            </w:r>
          </w:p>
        </w:tc>
        <w:tc>
          <w:tcPr>
            <w:tcW w:w="961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ком</w:t>
            </w:r>
          </w:p>
        </w:tc>
        <w:tc>
          <w:tcPr>
            <w:tcW w:w="1193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snapToGrid w:val="0"/>
              <w:ind w:left="0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EB3EBE" w:rsidRDefault="00EB3EB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958" w:type="dxa"/>
            <w:tcBorders>
              <w:bottom w:val="single" w:sz="4" w:space="0" w:color="000000"/>
              <w:right w:val="single" w:sz="8" w:space="0" w:color="000000"/>
            </w:tcBorders>
            <w:vAlign w:val="bottom"/>
          </w:tcPr>
          <w:p w:rsidR="00EB3EBE" w:rsidRDefault="00EB3EBE">
            <w:pPr>
              <w:ind w:left="0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EB3EBE">
        <w:trPr>
          <w:trHeight w:val="330"/>
          <w:jc w:val="center"/>
        </w:trPr>
        <w:tc>
          <w:tcPr>
            <w:tcW w:w="10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bottom"/>
          </w:tcPr>
          <w:p w:rsidR="00EB3EBE" w:rsidRDefault="008422E2">
            <w:pPr>
              <w:ind w:left="0"/>
              <w:jc w:val="right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9</w:t>
            </w:r>
          </w:p>
        </w:tc>
        <w:tc>
          <w:tcPr>
            <w:tcW w:w="7053" w:type="dxa"/>
            <w:gridSpan w:val="4"/>
            <w:tcBorders>
              <w:top w:val="single" w:sz="8" w:space="0" w:color="000000"/>
              <w:bottom w:val="single" w:sz="8" w:space="0" w:color="000000"/>
            </w:tcBorders>
            <w:vAlign w:val="bottom"/>
          </w:tcPr>
          <w:p w:rsidR="00EB3EBE" w:rsidRDefault="008422E2">
            <w:pPr>
              <w:ind w:left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СВЕГА:</w:t>
            </w:r>
          </w:p>
        </w:tc>
        <w:tc>
          <w:tcPr>
            <w:tcW w:w="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vAlign w:val="bottom"/>
          </w:tcPr>
          <w:p w:rsidR="00EB3EBE" w:rsidRDefault="00EB3EBE">
            <w:pPr>
              <w:ind w:left="0"/>
              <w:rPr>
                <w:rFonts w:ascii="Times New Roman" w:eastAsia="Times New Roman" w:hAnsi="Times New Roman"/>
                <w:b/>
                <w:bCs/>
                <w:color w:val="000000"/>
              </w:rPr>
            </w:pPr>
          </w:p>
        </w:tc>
      </w:tr>
    </w:tbl>
    <w:p w:rsidR="00EB3EBE" w:rsidRDefault="00EB3EBE">
      <w:pPr>
        <w:ind w:left="0"/>
        <w:rPr>
          <w:rFonts w:ascii="Times New Roman" w:hAnsi="Times New Roman"/>
          <w:sz w:val="28"/>
          <w:szCs w:val="28"/>
          <w:lang w:val="sr-Latn-RS"/>
        </w:rPr>
      </w:pPr>
    </w:p>
    <w:p w:rsidR="00EB3EBE" w:rsidRDefault="00EB3EBE">
      <w:pPr>
        <w:ind w:left="0"/>
        <w:rPr>
          <w:rFonts w:ascii="Times New Roman" w:hAnsi="Times New Roman"/>
          <w:b/>
          <w:sz w:val="28"/>
          <w:szCs w:val="28"/>
        </w:rPr>
      </w:pPr>
    </w:p>
    <w:p w:rsidR="00EB3EBE" w:rsidRDefault="00EB3EBE">
      <w:pPr>
        <w:ind w:left="0"/>
        <w:rPr>
          <w:rFonts w:ascii="Times New Roman" w:hAnsi="Times New Roman"/>
          <w:b/>
          <w:sz w:val="28"/>
          <w:szCs w:val="28"/>
        </w:rPr>
      </w:pPr>
    </w:p>
    <w:p w:rsidR="00EB3EBE" w:rsidRDefault="008422E2">
      <w:pPr>
        <w:spacing w:line="360" w:lineRule="auto"/>
        <w:ind w:left="0"/>
        <w:rPr>
          <w:rFonts w:ascii="Times New Roman" w:eastAsia="Batang;바탕" w:hAnsi="Times New Roman"/>
          <w:b/>
          <w:sz w:val="32"/>
        </w:rPr>
      </w:pPr>
      <w:r>
        <w:rPr>
          <w:rFonts w:ascii="Times New Roman" w:eastAsia="Batang;바탕" w:hAnsi="Times New Roman"/>
          <w:b/>
          <w:sz w:val="32"/>
        </w:rPr>
        <w:t>Члан 2</w:t>
      </w:r>
    </w:p>
    <w:p w:rsidR="00EB3EBE" w:rsidRDefault="00EB3EBE">
      <w:pPr>
        <w:spacing w:line="360" w:lineRule="auto"/>
        <w:rPr>
          <w:rFonts w:ascii="Times New Roman" w:eastAsia="Batang;바탕" w:hAnsi="Times New Roman"/>
          <w:b/>
          <w:sz w:val="28"/>
        </w:rPr>
      </w:pPr>
    </w:p>
    <w:p w:rsidR="00EB3EBE" w:rsidRDefault="008422E2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sz w:val="24"/>
        </w:rPr>
        <w:t xml:space="preserve">На основу одредаба чл. 207, 209, 210, 211. и др, Закона о безбедности саобраћаја на путевима Републике Србије и одредаба </w:t>
      </w:r>
      <w:r>
        <w:rPr>
          <w:rStyle w:val="naslovpropisa1"/>
          <w:rFonts w:ascii="Times New Roman" w:eastAsia="Batang;바탕" w:hAnsi="Times New Roman"/>
          <w:sz w:val="24"/>
        </w:rPr>
        <w:t>Правнилника о теоретској и практичној обуци кандидата Републике Србије, пошто су испуњени услови да ауто-школа (правно лице) као уговорач може обављати обуку кандидата за возаче поједних категорија, те и уз испуњеност осталих услова за обуку кандидата за в</w:t>
      </w:r>
      <w:r>
        <w:rPr>
          <w:rStyle w:val="naslovpropisa1"/>
          <w:rFonts w:ascii="Times New Roman" w:eastAsia="Batang;바탕" w:hAnsi="Times New Roman"/>
          <w:sz w:val="24"/>
        </w:rPr>
        <w:t>озаче, овим Уговором о обуци кандидата за возаче регулишу се међусобна права и обавезе у склада са Законом и Правилнком.</w:t>
      </w:r>
    </w:p>
    <w:p w:rsidR="00EB3EBE" w:rsidRDefault="00EB3EBE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</w:p>
    <w:p w:rsidR="00EB3EBE" w:rsidRDefault="008422E2">
      <w:pPr>
        <w:ind w:left="0"/>
        <w:rPr>
          <w:rFonts w:ascii="Times New Roman" w:eastAsia="Batang;바탕" w:hAnsi="Times New Roman"/>
          <w:sz w:val="32"/>
        </w:rPr>
      </w:pPr>
      <w:r>
        <w:rPr>
          <w:rFonts w:ascii="Times New Roman" w:eastAsia="Batang;바탕" w:hAnsi="Times New Roman"/>
          <w:b/>
          <w:sz w:val="32"/>
        </w:rPr>
        <w:t>Члан 3</w:t>
      </w:r>
    </w:p>
    <w:p w:rsidR="00EB3EBE" w:rsidRDefault="00EB3EBE">
      <w:pPr>
        <w:rPr>
          <w:rFonts w:ascii="Times New Roman" w:eastAsia="Batang;바탕" w:hAnsi="Times New Roman"/>
          <w:sz w:val="28"/>
        </w:rPr>
      </w:pPr>
    </w:p>
    <w:p w:rsidR="00EB3EBE" w:rsidRDefault="008422E2">
      <w:pPr>
        <w:rPr>
          <w:rFonts w:ascii="Times New Roman" w:eastAsia="Batang;바탕" w:hAnsi="Times New Roman"/>
          <w:sz w:val="24"/>
        </w:rPr>
      </w:pPr>
      <w:r>
        <w:rPr>
          <w:rFonts w:ascii="Times New Roman" w:eastAsia="Batang;바탕" w:hAnsi="Times New Roman"/>
          <w:sz w:val="24"/>
        </w:rPr>
        <w:t>Овим Уговором уговорачи сагласно потврђују да је кандидат односно родитељ-старатељ малолетног кандидата упознат да ће се током</w:t>
      </w:r>
      <w:r>
        <w:rPr>
          <w:rFonts w:ascii="Times New Roman" w:eastAsia="Batang;바탕" w:hAnsi="Times New Roman"/>
          <w:sz w:val="24"/>
        </w:rPr>
        <w:t xml:space="preserve"> теоријског испита вришти аудио-видео снимање.</w:t>
      </w:r>
    </w:p>
    <w:p w:rsidR="00EB3EBE" w:rsidRDefault="00EB3EBE">
      <w:pPr>
        <w:rPr>
          <w:rFonts w:ascii="Times New Roman" w:eastAsia="Batang;바탕" w:hAnsi="Times New Roman"/>
          <w:sz w:val="24"/>
        </w:rPr>
      </w:pPr>
    </w:p>
    <w:p w:rsidR="00EB3EBE" w:rsidRDefault="00EB3EBE">
      <w:pPr>
        <w:rPr>
          <w:rFonts w:ascii="Times New Roman" w:eastAsia="Batang;바탕" w:hAnsi="Times New Roman"/>
          <w:sz w:val="24"/>
        </w:rPr>
      </w:pPr>
    </w:p>
    <w:p w:rsidR="00EB3EBE" w:rsidRDefault="008422E2">
      <w:pPr>
        <w:ind w:left="0"/>
        <w:jc w:val="both"/>
      </w:pPr>
      <w:r>
        <w:rPr>
          <w:rFonts w:ascii="Times New Roman" w:eastAsia="Batang;바탕" w:hAnsi="Times New Roman"/>
          <w:b/>
          <w:sz w:val="32"/>
        </w:rPr>
        <w:lastRenderedPageBreak/>
        <w:t>Члан</w:t>
      </w:r>
      <w:r>
        <w:rPr>
          <w:rFonts w:ascii="Times New Roman" w:eastAsia="Batang;바탕" w:hAnsi="Times New Roman"/>
          <w:sz w:val="32"/>
        </w:rPr>
        <w:t xml:space="preserve"> </w:t>
      </w:r>
      <w:r>
        <w:rPr>
          <w:rFonts w:ascii="Times New Roman" w:eastAsia="Batang;바탕" w:hAnsi="Times New Roman"/>
          <w:b/>
          <w:sz w:val="32"/>
        </w:rPr>
        <w:t>4</w:t>
      </w:r>
    </w:p>
    <w:p w:rsidR="00EB3EBE" w:rsidRDefault="00EB3EBE">
      <w:pPr>
        <w:rPr>
          <w:rFonts w:ascii="Times New Roman" w:eastAsia="Batang;바탕" w:hAnsi="Times New Roman"/>
          <w:b/>
          <w:sz w:val="28"/>
        </w:rPr>
      </w:pPr>
    </w:p>
    <w:p w:rsidR="00EB3EBE" w:rsidRDefault="008422E2">
      <w:pPr>
        <w:ind w:left="0"/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>4.1</w:t>
      </w:r>
    </w:p>
    <w:p w:rsidR="00EB3EBE" w:rsidRDefault="008422E2">
      <w:pPr>
        <w:pStyle w:val="normal1"/>
        <w:rPr>
          <w:rFonts w:eastAsia="Batang;바탕"/>
        </w:rPr>
      </w:pPr>
      <w:r>
        <w:rPr>
          <w:rFonts w:eastAsia="Batang;바탕"/>
        </w:rPr>
        <w:t xml:space="preserve">Ауто школа се обавезује да након завршене теоретске и практичне обуке изда потврде о завршеној обуци и то о броју сати теоријске и практичне обуке коју је имао кандидат. </w:t>
      </w:r>
    </w:p>
    <w:p w:rsidR="00EB3EBE" w:rsidRDefault="008422E2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  <w:b/>
          <w:sz w:val="32"/>
        </w:rPr>
        <w:t>4.2</w:t>
      </w:r>
    </w:p>
    <w:p w:rsidR="00EB3EBE" w:rsidRDefault="008422E2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</w:rPr>
        <w:t xml:space="preserve">Ауто-школа се обавезује да изда потврду броју сати теоријске и практичне обуке коју је имао кандидат у случају прекида обуке, на захтев кандидата у року од 3 дана од дана подношења захтева </w:t>
      </w:r>
    </w:p>
    <w:p w:rsidR="00EB3EBE" w:rsidRDefault="008422E2">
      <w:pPr>
        <w:pStyle w:val="normal1"/>
        <w:rPr>
          <w:rFonts w:eastAsia="Batang;바탕"/>
          <w:b/>
          <w:sz w:val="32"/>
        </w:rPr>
      </w:pPr>
      <w:r>
        <w:rPr>
          <w:rFonts w:eastAsia="Batang;바탕"/>
          <w:b/>
          <w:sz w:val="32"/>
        </w:rPr>
        <w:t>Члан 5</w:t>
      </w:r>
    </w:p>
    <w:p w:rsidR="00EB3EBE" w:rsidRDefault="008422E2">
      <w:pPr>
        <w:spacing w:line="360" w:lineRule="auto"/>
      </w:pPr>
      <w:r>
        <w:rPr>
          <w:rStyle w:val="naslovpropisa1"/>
          <w:rFonts w:ascii="Times New Roman" w:eastAsia="Batang;바탕" w:hAnsi="Times New Roman"/>
          <w:b/>
          <w:sz w:val="28"/>
        </w:rPr>
        <w:t>ОБАВЕЗЕ АУТО-ШКОЛЕ:</w:t>
      </w:r>
    </w:p>
    <w:p w:rsidR="00EB3EBE" w:rsidRDefault="008422E2">
      <w:pPr>
        <w:numPr>
          <w:ilvl w:val="0"/>
          <w:numId w:val="1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Ауто-школа се обавезје да обуку Кандида</w:t>
      </w:r>
      <w:r>
        <w:rPr>
          <w:rStyle w:val="naslovpropisa1"/>
          <w:rFonts w:ascii="Times New Roman" w:eastAsia="Batang;바탕" w:hAnsi="Times New Roman"/>
          <w:sz w:val="24"/>
        </w:rPr>
        <w:t>ту изврши у складу са одредбама законских и подзаконских прописа Републике Србије који регулишу област обуке кандидата за возаче, и посебно:</w:t>
      </w:r>
    </w:p>
    <w:p w:rsidR="00EB3EBE" w:rsidRDefault="008422E2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пре закључивања овог Уговора у потпуности упозна Кандидата са начином и методологијом реализације прогарама обуке </w:t>
      </w:r>
    </w:p>
    <w:p w:rsidR="00EB3EBE" w:rsidRDefault="008422E2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након уплата дела укупног уговорено износа дефинисан у делу „начин плаћања“евидентира кандидата у регистрар кандидата</w:t>
      </w:r>
    </w:p>
    <w:p w:rsidR="00EB3EBE" w:rsidRDefault="008422E2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сваку примедбу</w:t>
      </w:r>
      <w:r>
        <w:rPr>
          <w:rStyle w:val="naslovpropisa1"/>
          <w:rFonts w:ascii="Times New Roman" w:eastAsia="Batang;바탕" w:hAnsi="Times New Roman"/>
          <w:sz w:val="24"/>
        </w:rPr>
        <w:t xml:space="preserve"> кандидата брижљиво размотри у циљу бољег међуосног разумевања и поверења</w:t>
      </w:r>
    </w:p>
    <w:p w:rsidR="00EB3EBE" w:rsidRDefault="008422E2">
      <w:pPr>
        <w:numPr>
          <w:ilvl w:val="0"/>
          <w:numId w:val="3"/>
        </w:numPr>
        <w:spacing w:line="360" w:lineRule="auto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на захтев кандидата услед више силе или других оправданих разлога за кандидата /здравствени разлози, смртни случај ужег члана породице) – прекине обуку кандидата и </w:t>
      </w:r>
    </w:p>
    <w:p w:rsidR="00EB3EBE" w:rsidRDefault="008422E2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истом на његов</w:t>
      </w:r>
      <w:r>
        <w:rPr>
          <w:rStyle w:val="naslovpropisa1"/>
          <w:rFonts w:ascii="Times New Roman" w:eastAsia="Batang;바탕" w:hAnsi="Times New Roman"/>
          <w:sz w:val="24"/>
        </w:rPr>
        <w:t xml:space="preserve"> захтев изда потврду о спроведеној обуци до тренутка прекида, те да изврши обрачун укупне накнаде коју треба кандидат платити за пружене услуге ауто-школе до тренутка оправданог прекида</w:t>
      </w:r>
    </w:p>
    <w:p w:rsidR="00EB3EBE" w:rsidRDefault="008422E2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у посебној клаузули Уговора упозна детаљно кандидата са ценовником </w:t>
      </w:r>
      <w:r>
        <w:rPr>
          <w:rStyle w:val="naslovpropisa1"/>
          <w:rFonts w:ascii="Times New Roman" w:eastAsia="Batang;바탕" w:hAnsi="Times New Roman"/>
          <w:sz w:val="24"/>
        </w:rPr>
        <w:t>обуке, коју је кандидат као уговорач овог Уговора дужан да прихвати што потврђује својим потписом на Уговору</w:t>
      </w:r>
    </w:p>
    <w:p w:rsidR="00EB3EBE" w:rsidRDefault="008422E2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lastRenderedPageBreak/>
        <w:t>Ауто-школа је дужна да све уплаћено унапред а где се износи односе на део обуке која се неће спровести у случају оправданог прекида обуке-изврши по</w:t>
      </w:r>
      <w:r>
        <w:rPr>
          <w:rStyle w:val="naslovpropisa1"/>
          <w:rFonts w:ascii="Times New Roman" w:eastAsia="Batang;바탕" w:hAnsi="Times New Roman"/>
          <w:sz w:val="24"/>
        </w:rPr>
        <w:t>враћај новчаног износа кандидату на његовог захтев најкасније у року од 30 дана од пријема писменог захтева кандидата</w:t>
      </w:r>
    </w:p>
    <w:p w:rsidR="00EB3EBE" w:rsidRDefault="008422E2">
      <w:pPr>
        <w:numPr>
          <w:ilvl w:val="0"/>
          <w:numId w:val="3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Ауто-школа гарантује квалтитену и у складу са Законом и Правилником услугу обуке </w:t>
      </w:r>
    </w:p>
    <w:p w:rsidR="00EB3EBE" w:rsidRDefault="00EB3EBE">
      <w:pPr>
        <w:spacing w:line="360" w:lineRule="auto"/>
        <w:ind w:left="714"/>
        <w:rPr>
          <w:rStyle w:val="naslovpropisa1"/>
          <w:rFonts w:ascii="Times New Roman" w:eastAsia="Batang;바탕" w:hAnsi="Times New Roman"/>
          <w:sz w:val="24"/>
        </w:rPr>
      </w:pPr>
    </w:p>
    <w:p w:rsidR="00EB3EBE" w:rsidRDefault="008422E2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  <w:r>
        <w:rPr>
          <w:rStyle w:val="naslovpropisa1"/>
          <w:rFonts w:ascii="Times New Roman" w:eastAsia="Batang;바탕" w:hAnsi="Times New Roman"/>
          <w:b/>
          <w:sz w:val="32"/>
        </w:rPr>
        <w:t>Члан 6</w:t>
      </w:r>
    </w:p>
    <w:p w:rsidR="00EB3EBE" w:rsidRDefault="00EB3EBE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EB3EBE" w:rsidRDefault="008422E2">
      <w:pPr>
        <w:spacing w:line="360" w:lineRule="auto"/>
      </w:pPr>
      <w:r>
        <w:rPr>
          <w:rStyle w:val="naslovpropisa1"/>
          <w:rFonts w:ascii="Times New Roman" w:eastAsia="Batang;바탕" w:hAnsi="Times New Roman"/>
          <w:b/>
          <w:sz w:val="28"/>
        </w:rPr>
        <w:t>ОБАВЕЗЕ КАНДИДАТА:</w:t>
      </w:r>
    </w:p>
    <w:p w:rsidR="00EB3EBE" w:rsidRDefault="008422E2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се пре закључивања овог У</w:t>
      </w:r>
      <w:r>
        <w:rPr>
          <w:rStyle w:val="naslovpropisa1"/>
          <w:rFonts w:ascii="Times New Roman" w:eastAsia="Batang;바탕" w:hAnsi="Times New Roman"/>
          <w:sz w:val="24"/>
        </w:rPr>
        <w:t>говора у потпуности упозна са свим члановима истог и да евентуално спорна питања отклоно пре закључивања односно потписивања Уговора</w:t>
      </w:r>
    </w:p>
    <w:p w:rsidR="00EB3EBE" w:rsidRDefault="008422E2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Пре уписавања у Регистар кандидата измири финансијске обавезе дефинисане у делу „начин плаћања“</w:t>
      </w:r>
    </w:p>
    <w:p w:rsidR="00EB3EBE" w:rsidRDefault="008422E2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Да да на увид лична </w:t>
      </w:r>
      <w:r>
        <w:rPr>
          <w:rStyle w:val="naslovpropisa1"/>
          <w:rFonts w:ascii="Times New Roman" w:eastAsia="Batang;바탕" w:hAnsi="Times New Roman"/>
          <w:sz w:val="24"/>
        </w:rPr>
        <w:t>документа Ауто-школи, те да се сагласи да његови лични подаци буду доступни Ауто-школи у циљу реалицзације предмета овог Уговора, што својим потписом на овом Уговору потврђује</w:t>
      </w:r>
    </w:p>
    <w:p w:rsidR="00EB3EBE" w:rsidRDefault="008422E2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је упознат да пре и у току обуке не сме имати извречену меру забране управљањ</w:t>
      </w:r>
      <w:r>
        <w:rPr>
          <w:rStyle w:val="naslovpropisa1"/>
          <w:rFonts w:ascii="Times New Roman" w:eastAsia="Batang;바탕" w:hAnsi="Times New Roman"/>
          <w:sz w:val="24"/>
        </w:rPr>
        <w:t>а, те да је дужан да о томе благовремено  обавести Ауто-школу, под претњом раскида Уговора</w:t>
      </w:r>
    </w:p>
    <w:p w:rsidR="00EB3EBE" w:rsidRDefault="008422E2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 xml:space="preserve">Уколико Кандидат закључи споразум са Ауто-школом да плаћа у ратама уговорену накнаду утврђену по овом Уговору, те уколико по завршетку обуке кандидат не исплати све </w:t>
      </w:r>
      <w:r>
        <w:rPr>
          <w:rStyle w:val="naslovpropisa1"/>
          <w:rFonts w:ascii="Times New Roman" w:eastAsia="Batang;바탕" w:hAnsi="Times New Roman"/>
          <w:sz w:val="24"/>
        </w:rPr>
        <w:t>доспеле рате, исти се обазује да руку од 3 дана од дана ступања у доцњу исплати дуговано под претњом законским последица /увећање дуга задужењима и по основу камата, судско-адвокатсих трошкова, поступа принудног извршења и др./</w:t>
      </w:r>
    </w:p>
    <w:p w:rsidR="00EB3EBE" w:rsidRDefault="008422E2">
      <w:pPr>
        <w:numPr>
          <w:ilvl w:val="0"/>
          <w:numId w:val="2"/>
        </w:numPr>
        <w:spacing w:line="360" w:lineRule="auto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У случају спора, овим Уговор</w:t>
      </w:r>
      <w:r>
        <w:rPr>
          <w:rStyle w:val="naslovpropisa1"/>
          <w:rFonts w:ascii="Times New Roman" w:eastAsia="Batang;바탕" w:hAnsi="Times New Roman"/>
          <w:sz w:val="24"/>
        </w:rPr>
        <w:t>ом се посебно уговора месна надлежаност Основног суда у Смедереву</w:t>
      </w:r>
    </w:p>
    <w:p w:rsidR="00EB3EBE" w:rsidRDefault="008422E2">
      <w:pPr>
        <w:numPr>
          <w:ilvl w:val="0"/>
          <w:numId w:val="2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t>Да буде упознат са Упутством МУПа у вези облачења приликом обуке у Школи, као и да поштује правила понашња у Школи и током обуке</w:t>
      </w:r>
    </w:p>
    <w:p w:rsidR="00EB3EBE" w:rsidRDefault="008422E2">
      <w:pPr>
        <w:numPr>
          <w:ilvl w:val="0"/>
          <w:numId w:val="2"/>
        </w:numPr>
        <w:spacing w:line="360" w:lineRule="auto"/>
        <w:ind w:left="714" w:hanging="357"/>
        <w:rPr>
          <w:rStyle w:val="naslovpropisa1"/>
          <w:rFonts w:ascii="Times New Roman" w:eastAsia="Batang;바탕" w:hAnsi="Times New Roman"/>
          <w:b/>
          <w:sz w:val="24"/>
        </w:rPr>
      </w:pPr>
      <w:r>
        <w:rPr>
          <w:rStyle w:val="naslovpropisa1"/>
          <w:rFonts w:ascii="Times New Roman" w:eastAsia="Batang;바탕" w:hAnsi="Times New Roman"/>
          <w:sz w:val="24"/>
        </w:rPr>
        <w:lastRenderedPageBreak/>
        <w:t>Да кандидат преда Ауто-шоколи леакрско уверење и Књижицу канд</w:t>
      </w:r>
      <w:r>
        <w:rPr>
          <w:rStyle w:val="naslovpropisa1"/>
          <w:rFonts w:ascii="Times New Roman" w:eastAsia="Batang;바탕" w:hAnsi="Times New Roman"/>
          <w:sz w:val="24"/>
        </w:rPr>
        <w:t>идата а ради ефикаснијег рада</w:t>
      </w:r>
    </w:p>
    <w:p w:rsidR="00EB3EBE" w:rsidRDefault="008422E2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32"/>
        </w:rPr>
        <w:t>Члан 7</w:t>
      </w:r>
    </w:p>
    <w:p w:rsidR="00EB3EBE" w:rsidRDefault="00EB3EBE">
      <w:pPr>
        <w:spacing w:line="360" w:lineRule="auto"/>
        <w:ind w:left="0"/>
        <w:rPr>
          <w:rStyle w:val="naslovpropisa1"/>
          <w:rFonts w:ascii="Times New Roman" w:eastAsia="Batang;바탕" w:hAnsi="Times New Roman"/>
          <w:b/>
          <w:sz w:val="28"/>
        </w:rPr>
      </w:pPr>
    </w:p>
    <w:p w:rsidR="00EB3EBE" w:rsidRDefault="008422E2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28"/>
        </w:rPr>
        <w:t>РАСКИД УГОВОРА</w:t>
      </w:r>
    </w:p>
    <w:p w:rsidR="00EB3EBE" w:rsidRDefault="008422E2">
      <w:pPr>
        <w:spacing w:line="360" w:lineRule="auto"/>
        <w:ind w:left="0"/>
      </w:pPr>
      <w:r>
        <w:rPr>
          <w:rStyle w:val="naslovpropisa1"/>
          <w:rFonts w:ascii="Times New Roman" w:eastAsia="Batang;바탕" w:hAnsi="Times New Roman"/>
          <w:b/>
          <w:sz w:val="28"/>
        </w:rPr>
        <w:t>Овај Уговор се може раскинути:</w:t>
      </w:r>
    </w:p>
    <w:p w:rsidR="00EB3EBE" w:rsidRDefault="00EB3EBE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EB3EBE" w:rsidRDefault="008422E2">
      <w:pPr>
        <w:spacing w:line="360" w:lineRule="auto"/>
      </w:pPr>
      <w:r>
        <w:rPr>
          <w:rStyle w:val="naslovpropisa1"/>
          <w:rFonts w:ascii="Times New Roman" w:eastAsia="Batang;바탕" w:hAnsi="Times New Roman"/>
          <w:sz w:val="24"/>
        </w:rPr>
        <w:t>-сагласношћу оба Уговорача о чему ће се сачичнити Споразум о раскиду</w:t>
      </w:r>
    </w:p>
    <w:p w:rsidR="00EB3EBE" w:rsidRDefault="008422E2">
      <w:pPr>
        <w:spacing w:line="360" w:lineRule="auto"/>
      </w:pPr>
      <w:r>
        <w:rPr>
          <w:rStyle w:val="naslovpropisa1"/>
          <w:rFonts w:ascii="Times New Roman" w:eastAsia="Batang;바탕" w:hAnsi="Times New Roman"/>
          <w:sz w:val="24"/>
        </w:rPr>
        <w:t xml:space="preserve">-једностраном изјавом воље Ауто-школе  у случају непоштовања напред означених међусобних обавеза и то </w:t>
      </w:r>
      <w:r>
        <w:rPr>
          <w:rStyle w:val="naslovpropisa1"/>
          <w:rFonts w:ascii="Times New Roman" w:eastAsia="Batang;바탕" w:hAnsi="Times New Roman"/>
          <w:sz w:val="24"/>
        </w:rPr>
        <w:t>писменимо обавештењем</w:t>
      </w:r>
      <w:r>
        <w:rPr>
          <w:rStyle w:val="naslovpropisa1"/>
          <w:rFonts w:ascii="Times New Roman" w:eastAsia="Batang;바탕" w:hAnsi="Times New Roman"/>
          <w:b/>
          <w:sz w:val="24"/>
        </w:rPr>
        <w:t xml:space="preserve"> /поштом или електронски/</w:t>
      </w:r>
      <w:r>
        <w:rPr>
          <w:rStyle w:val="naslovpropisa1"/>
          <w:rFonts w:ascii="Times New Roman" w:eastAsia="Batang;바탕" w:hAnsi="Times New Roman"/>
          <w:sz w:val="24"/>
        </w:rPr>
        <w:t xml:space="preserve"> са напоменом да Уговор престаје да важи у року о д 8 дана од пријема обавештења</w:t>
      </w:r>
    </w:p>
    <w:p w:rsidR="00EB3EBE" w:rsidRDefault="008422E2">
      <w:pPr>
        <w:spacing w:line="360" w:lineRule="auto"/>
        <w:ind w:left="714"/>
      </w:pPr>
      <w:r>
        <w:rPr>
          <w:rStyle w:val="naslovpropisa1"/>
          <w:rFonts w:ascii="Times New Roman" w:eastAsia="Batang;바탕" w:hAnsi="Times New Roman"/>
          <w:b/>
          <w:sz w:val="24"/>
        </w:rPr>
        <w:t>-</w:t>
      </w:r>
      <w:r>
        <w:rPr>
          <w:rStyle w:val="naslovpropisa1"/>
          <w:rFonts w:ascii="Times New Roman" w:eastAsia="Batang;바탕" w:hAnsi="Times New Roman"/>
          <w:sz w:val="24"/>
        </w:rPr>
        <w:t>једностраном изјавом воље Кандидата уз обавезује да року од 3 дана измири дуговано тј. накнаду за пружене услуге обуке до тренут</w:t>
      </w:r>
      <w:r>
        <w:rPr>
          <w:rStyle w:val="naslovpropisa1"/>
          <w:rFonts w:ascii="Times New Roman" w:eastAsia="Batang;바탕" w:hAnsi="Times New Roman"/>
          <w:sz w:val="24"/>
        </w:rPr>
        <w:t>ка пријема писмено /поштом или електронски/ обавештања о једностраном</w:t>
      </w:r>
      <w:r>
        <w:rPr>
          <w:rStyle w:val="naslovpropisa1"/>
          <w:rFonts w:ascii="Times New Roman" w:eastAsia="Batang;바탕" w:hAnsi="Times New Roman"/>
          <w:b/>
          <w:sz w:val="24"/>
        </w:rPr>
        <w:t xml:space="preserve"> </w:t>
      </w:r>
      <w:r>
        <w:rPr>
          <w:rStyle w:val="naslovpropisa1"/>
          <w:rFonts w:ascii="Times New Roman" w:eastAsia="Batang;바탕" w:hAnsi="Times New Roman"/>
          <w:sz w:val="24"/>
        </w:rPr>
        <w:t>раскиду.</w:t>
      </w:r>
    </w:p>
    <w:p w:rsidR="00EB3EBE" w:rsidRDefault="008422E2">
      <w:pPr>
        <w:ind w:left="0"/>
      </w:pPr>
      <w:r>
        <w:rPr>
          <w:rFonts w:ascii="Times New Roman" w:hAnsi="Times New Roman"/>
          <w:sz w:val="28"/>
        </w:rPr>
        <w:t>............</w:t>
      </w:r>
    </w:p>
    <w:p w:rsidR="00EB3EBE" w:rsidRDefault="008422E2">
      <w:pPr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i/>
          <w:sz w:val="28"/>
        </w:rPr>
        <w:t xml:space="preserve">Остале завршне одредбе </w:t>
      </w:r>
    </w:p>
    <w:p w:rsidR="00EB3EBE" w:rsidRDefault="00EB3EBE">
      <w:pPr>
        <w:rPr>
          <w:rFonts w:ascii="Times New Roman" w:hAnsi="Times New Roman"/>
          <w:i/>
          <w:sz w:val="28"/>
        </w:rPr>
      </w:pPr>
    </w:p>
    <w:p w:rsidR="00EB3EBE" w:rsidRDefault="00EB3EBE">
      <w:pPr>
        <w:rPr>
          <w:rFonts w:ascii="Times New Roman" w:hAnsi="Times New Roman"/>
          <w:sz w:val="28"/>
        </w:rPr>
      </w:pPr>
    </w:p>
    <w:p w:rsidR="00EB3EBE" w:rsidRDefault="008422E2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 xml:space="preserve">                                            </w:t>
      </w:r>
      <w:r>
        <w:rPr>
          <w:rFonts w:ascii="Times New Roman" w:eastAsia="Batang;바탕" w:hAnsi="Times New Roman"/>
          <w:b/>
          <w:sz w:val="28"/>
        </w:rPr>
        <w:t>Уговорачи:</w:t>
      </w:r>
    </w:p>
    <w:p w:rsidR="00EB3EBE" w:rsidRDefault="00EB3EBE">
      <w:pPr>
        <w:rPr>
          <w:rFonts w:ascii="Times New Roman" w:eastAsia="Batang;바탕" w:hAnsi="Times New Roman"/>
          <w:b/>
          <w:sz w:val="28"/>
        </w:rPr>
      </w:pPr>
    </w:p>
    <w:p w:rsidR="00EB3EBE" w:rsidRDefault="00EB3EBE">
      <w:pPr>
        <w:rPr>
          <w:rFonts w:ascii="Times New Roman" w:eastAsia="Batang;바탕" w:hAnsi="Times New Roman"/>
          <w:b/>
          <w:sz w:val="28"/>
        </w:rPr>
      </w:pPr>
    </w:p>
    <w:p w:rsidR="00EB3EBE" w:rsidRDefault="00EB3EBE">
      <w:pPr>
        <w:rPr>
          <w:rFonts w:ascii="Times New Roman" w:eastAsia="Batang;바탕" w:hAnsi="Times New Roman"/>
          <w:b/>
          <w:sz w:val="28"/>
        </w:rPr>
      </w:pPr>
    </w:p>
    <w:p w:rsidR="00EB3EBE" w:rsidRDefault="008422E2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 xml:space="preserve">...................................................... </w:t>
      </w:r>
      <w:r>
        <w:rPr>
          <w:rFonts w:ascii="Times New Roman" w:eastAsia="Batang;바탕" w:hAnsi="Times New Roman"/>
          <w:b/>
          <w:sz w:val="28"/>
        </w:rPr>
        <w:tab/>
      </w:r>
      <w:r>
        <w:rPr>
          <w:rFonts w:ascii="Times New Roman" w:eastAsia="Batang;바탕" w:hAnsi="Times New Roman"/>
          <w:b/>
          <w:sz w:val="28"/>
        </w:rPr>
        <w:tab/>
      </w:r>
      <w:r>
        <w:rPr>
          <w:rFonts w:ascii="Times New Roman" w:eastAsia="Batang;바탕" w:hAnsi="Times New Roman"/>
          <w:b/>
          <w:sz w:val="28"/>
        </w:rPr>
        <w:t>.....................................................</w:t>
      </w:r>
    </w:p>
    <w:p w:rsidR="00EB3EBE" w:rsidRDefault="008422E2">
      <w:pPr>
        <w:rPr>
          <w:rFonts w:ascii="Times New Roman" w:eastAsia="Batang;바탕" w:hAnsi="Times New Roman"/>
          <w:b/>
          <w:sz w:val="28"/>
        </w:rPr>
      </w:pPr>
      <w:r>
        <w:rPr>
          <w:rFonts w:ascii="Times New Roman" w:eastAsia="Batang;바탕" w:hAnsi="Times New Roman"/>
          <w:b/>
          <w:sz w:val="28"/>
        </w:rPr>
        <w:t>„Душан Старт“ д.о.о. Смеерево                              кандидат</w:t>
      </w:r>
    </w:p>
    <w:p w:rsidR="00EB3EBE" w:rsidRDefault="008422E2">
      <w:pPr>
        <w:rPr>
          <w:rFonts w:ascii="Times New Roman" w:eastAsia="Batang;바탕" w:hAnsi="Times New Roman"/>
          <w:b/>
          <w:i/>
          <w:sz w:val="24"/>
          <w:szCs w:val="20"/>
        </w:rPr>
      </w:pPr>
      <w:r>
        <w:rPr>
          <w:rFonts w:ascii="Times New Roman" w:eastAsia="Batang;바탕" w:hAnsi="Times New Roman"/>
          <w:b/>
          <w:sz w:val="28"/>
        </w:rPr>
        <w:t>-директор Арсић Петко</w:t>
      </w:r>
    </w:p>
    <w:p w:rsidR="00EB3EBE" w:rsidRDefault="008422E2">
      <w:pPr>
        <w:ind w:left="714"/>
        <w:jc w:val="center"/>
        <w:rPr>
          <w:rStyle w:val="naslovpropisa1"/>
          <w:rFonts w:ascii="Times New Roman" w:eastAsia="Batang;바탕" w:hAnsi="Times New Roman"/>
          <w:b/>
          <w:sz w:val="36"/>
        </w:rPr>
      </w:pPr>
      <w:r>
        <w:rPr>
          <w:rStyle w:val="naslovpropisa1"/>
          <w:rFonts w:ascii="Times New Roman" w:eastAsia="Times New Roman" w:hAnsi="Times New Roman"/>
          <w:b/>
          <w:sz w:val="36"/>
        </w:rPr>
        <w:t xml:space="preserve">                                        </w:t>
      </w:r>
      <w:r>
        <w:rPr>
          <w:rStyle w:val="naslovpropisa1"/>
          <w:rFonts w:ascii="Times New Roman" w:eastAsia="Batang;바탕" w:hAnsi="Times New Roman"/>
          <w:b/>
          <w:sz w:val="36"/>
        </w:rPr>
        <w:t>.......................................</w:t>
      </w:r>
    </w:p>
    <w:p w:rsidR="00EB3EBE" w:rsidRDefault="008422E2">
      <w:pPr>
        <w:ind w:left="720"/>
        <w:rPr>
          <w:rStyle w:val="naslovpropisa1"/>
          <w:rFonts w:ascii="Times New Roman" w:eastAsia="Batang;바탕" w:hAnsi="Times New Roman"/>
          <w:b/>
          <w:sz w:val="28"/>
        </w:rPr>
      </w:pPr>
      <w:r>
        <w:rPr>
          <w:rStyle w:val="naslovpropisa1"/>
          <w:rFonts w:ascii="Times New Roman" w:eastAsia="Times New Roman" w:hAnsi="Times New Roman"/>
          <w:b/>
          <w:sz w:val="28"/>
        </w:rPr>
        <w:t xml:space="preserve">                                                                                 </w:t>
      </w:r>
      <w:r>
        <w:rPr>
          <w:rStyle w:val="naslovpropisa1"/>
          <w:rFonts w:ascii="Times New Roman" w:eastAsia="Batang;바탕" w:hAnsi="Times New Roman"/>
          <w:b/>
          <w:sz w:val="28"/>
        </w:rPr>
        <w:t>родитељ</w:t>
      </w:r>
    </w:p>
    <w:p w:rsidR="00EB3EBE" w:rsidRDefault="00EB3EBE">
      <w:pPr>
        <w:spacing w:line="360" w:lineRule="auto"/>
        <w:rPr>
          <w:rStyle w:val="naslovpropisa1"/>
          <w:rFonts w:ascii="Times New Roman" w:eastAsia="Batang;바탕" w:hAnsi="Times New Roman"/>
          <w:b/>
          <w:sz w:val="28"/>
        </w:rPr>
      </w:pPr>
    </w:p>
    <w:p w:rsidR="00EB3EBE" w:rsidRDefault="00EB3EBE">
      <w:pPr>
        <w:spacing w:line="360" w:lineRule="auto"/>
        <w:rPr>
          <w:rStyle w:val="naslovpropisa1"/>
          <w:rFonts w:ascii="Times New Roman" w:eastAsia="Batang;바탕" w:hAnsi="Times New Roman"/>
          <w:sz w:val="28"/>
        </w:rPr>
      </w:pPr>
    </w:p>
    <w:p w:rsidR="00EB3EBE" w:rsidRDefault="00EB3EBE">
      <w:pPr>
        <w:pStyle w:val="normal1"/>
        <w:spacing w:line="360" w:lineRule="auto"/>
        <w:rPr>
          <w:rStyle w:val="naslovpropisa1"/>
          <w:rFonts w:eastAsia="Batang;바탕"/>
          <w:sz w:val="40"/>
        </w:rPr>
      </w:pPr>
    </w:p>
    <w:p w:rsidR="00EB3EBE" w:rsidRDefault="00EB3EBE">
      <w:pPr>
        <w:spacing w:line="360" w:lineRule="auto"/>
        <w:ind w:left="0"/>
        <w:rPr>
          <w:rFonts w:ascii="Times New Roman" w:eastAsia="Batang;바탕" w:hAnsi="Times New Roman"/>
          <w:sz w:val="28"/>
        </w:rPr>
      </w:pPr>
    </w:p>
    <w:sectPr w:rsidR="00EB3EB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93" w:right="1440" w:bottom="1440" w:left="1440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2E2" w:rsidRDefault="008422E2">
      <w:r>
        <w:separator/>
      </w:r>
    </w:p>
  </w:endnote>
  <w:endnote w:type="continuationSeparator" w:id="0">
    <w:p w:rsidR="008422E2" w:rsidRDefault="008422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atang;바탕">
    <w:panose1 w:val="00000000000000000000"/>
    <w:charset w:val="8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EBE" w:rsidRDefault="00EB3E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EBE" w:rsidRDefault="008422E2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 w:cs="Cambria"/>
      </w:rPr>
    </w:pPr>
    <w:r>
      <w:rPr>
        <w:rFonts w:ascii="Cambria" w:hAnsi="Cambria" w:cs="Cambria"/>
      </w:rPr>
      <w:t>Уговор о обуци кандидата за возаче</w:t>
    </w:r>
    <w:r>
      <w:rPr>
        <w:rFonts w:ascii="Cambria" w:hAnsi="Cambria" w:cs="Cambria"/>
      </w:rPr>
      <w:tab/>
    </w:r>
    <w:r>
      <w:fldChar w:fldCharType="begin"/>
    </w:r>
    <w:r>
      <w:instrText xml:space="preserve"> PAGE </w:instrText>
    </w:r>
    <w:r>
      <w:fldChar w:fldCharType="separate"/>
    </w:r>
    <w:r w:rsidR="006677B3">
      <w:rPr>
        <w:noProof/>
      </w:rPr>
      <w:t>5</w:t>
    </w:r>
    <w:r>
      <w:fldChar w:fldCharType="end"/>
    </w:r>
  </w:p>
  <w:p w:rsidR="00EB3EBE" w:rsidRDefault="00EB3EBE">
    <w:pPr>
      <w:pStyle w:val="Footer"/>
      <w:rPr>
        <w:rFonts w:ascii="Cambria" w:hAnsi="Cambria" w:cs="Cambr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EBE" w:rsidRDefault="008422E2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 w:cs="Cambria"/>
      </w:rPr>
    </w:pPr>
    <w:r>
      <w:rPr>
        <w:rFonts w:ascii="Cambria" w:hAnsi="Cambria" w:cs="Cambria"/>
      </w:rPr>
      <w:t>Уговор о обуци кандидата за возаче</w:t>
    </w:r>
    <w:r>
      <w:rPr>
        <w:rFonts w:ascii="Cambria" w:hAnsi="Cambria" w:cs="Cambria"/>
      </w:rPr>
      <w:tab/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  <w:p w:rsidR="00EB3EBE" w:rsidRDefault="00EB3EBE">
    <w:pPr>
      <w:pStyle w:val="Footer"/>
      <w:rPr>
        <w:rFonts w:ascii="Cambria" w:hAnsi="Cambria" w:cs="Cambr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2E2" w:rsidRDefault="008422E2">
      <w:r>
        <w:separator/>
      </w:r>
    </w:p>
  </w:footnote>
  <w:footnote w:type="continuationSeparator" w:id="0">
    <w:p w:rsidR="008422E2" w:rsidRDefault="008422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EBE" w:rsidRDefault="00EB3E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EBE" w:rsidRDefault="00EB3EBE">
    <w:pPr>
      <w:pStyle w:val="Header"/>
    </w:pPr>
  </w:p>
  <w:p w:rsidR="00EB3EBE" w:rsidRDefault="00EB3EB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3EBE" w:rsidRDefault="00EB3EBE">
    <w:pPr>
      <w:pStyle w:val="Header"/>
    </w:pPr>
  </w:p>
  <w:p w:rsidR="00EB3EBE" w:rsidRDefault="00EB3EB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72168"/>
    <w:multiLevelType w:val="multilevel"/>
    <w:tmpl w:val="872E81B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547B314D"/>
    <w:multiLevelType w:val="multilevel"/>
    <w:tmpl w:val="1CBCC04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DAC77B6"/>
    <w:multiLevelType w:val="multilevel"/>
    <w:tmpl w:val="8536FE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7E9268F3"/>
    <w:multiLevelType w:val="multilevel"/>
    <w:tmpl w:val="EBD03A5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TrackMoves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3EBE"/>
    <w:rsid w:val="006677B3"/>
    <w:rsid w:val="006811A8"/>
    <w:rsid w:val="008422E2"/>
    <w:rsid w:val="00EB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lang w:val="sr-Latn-RS" w:eastAsia="sr-Latn-R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ind w:left="357"/>
    </w:pPr>
    <w:rPr>
      <w:rFonts w:ascii="Calibri" w:eastAsia="Calibri" w:hAnsi="Calibri" w:cs="Times New Roman"/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Courier New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9z0">
    <w:name w:val="WW8Num19z0"/>
    <w:qFormat/>
    <w:rPr>
      <w:rFonts w:ascii="Symbol" w:hAnsi="Symbol" w:cs="Symbol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BodyTextChar">
    <w:name w:val="Body Text Char"/>
    <w:qFormat/>
    <w:rPr>
      <w:rFonts w:ascii="Times New Roman" w:eastAsia="Times New Roman" w:hAnsi="Times New Roman" w:cs="Times New Roman"/>
      <w:sz w:val="22"/>
      <w:szCs w:val="22"/>
      <w:lang w:bidi="ar-SA"/>
    </w:rPr>
  </w:style>
  <w:style w:type="character" w:customStyle="1" w:styleId="HeaderChar">
    <w:name w:val="Header Char"/>
    <w:qFormat/>
    <w:rPr>
      <w:sz w:val="22"/>
      <w:szCs w:val="22"/>
    </w:rPr>
  </w:style>
  <w:style w:type="character" w:customStyle="1" w:styleId="FooterChar">
    <w:name w:val="Footer Char"/>
    <w:qFormat/>
    <w:rPr>
      <w:sz w:val="22"/>
      <w:szCs w:val="22"/>
    </w:rPr>
  </w:style>
  <w:style w:type="character" w:customStyle="1" w:styleId="naslovpropisa1">
    <w:name w:val="naslovpropisa1"/>
    <w:qFormat/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pPr>
      <w:tabs>
        <w:tab w:val="left" w:pos="0"/>
        <w:tab w:val="left" w:pos="1152"/>
      </w:tabs>
      <w:suppressAutoHyphens/>
      <w:spacing w:after="120"/>
      <w:ind w:left="715" w:hanging="357"/>
      <w:jc w:val="both"/>
    </w:pPr>
    <w:rPr>
      <w:rFonts w:ascii="Times New Roman" w:eastAsia="Times New Roman" w:hAnsi="Times New Roman" w:cs="Times New Roman"/>
      <w:sz w:val="22"/>
      <w:szCs w:val="22"/>
      <w:lang w:val="en-US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Clan">
    <w:name w:val="Clan"/>
    <w:basedOn w:val="Normal"/>
    <w:qFormat/>
    <w:pPr>
      <w:keepNext/>
      <w:spacing w:before="120" w:after="120"/>
      <w:ind w:left="720" w:right="720"/>
      <w:jc w:val="center"/>
    </w:pPr>
    <w:rPr>
      <w:rFonts w:ascii="Arial" w:eastAsia="Times New Roman" w:hAnsi="Arial"/>
      <w:b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normal1">
    <w:name w:val="normal1"/>
    <w:basedOn w:val="Normal"/>
    <w:qFormat/>
    <w:pPr>
      <w:spacing w:before="280" w:after="280"/>
      <w:ind w:left="0"/>
    </w:pPr>
    <w:rPr>
      <w:rFonts w:ascii="Times New Roman" w:eastAsia="Times New Roman" w:hAnsi="Times New Roman"/>
      <w:sz w:val="24"/>
      <w:szCs w:val="24"/>
      <w:lang w:val="sr-Latn-RS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dc:description/>
  <cp:lastModifiedBy>Ivana</cp:lastModifiedBy>
  <cp:revision>20</cp:revision>
  <cp:lastPrinted>2025-03-18T11:41:00Z</cp:lastPrinted>
  <dcterms:created xsi:type="dcterms:W3CDTF">2024-09-06T14:03:00Z</dcterms:created>
  <dcterms:modified xsi:type="dcterms:W3CDTF">2025-05-20T13:29:00Z</dcterms:modified>
  <dc:language>en-US</dc:language>
</cp:coreProperties>
</file>