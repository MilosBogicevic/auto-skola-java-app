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eastAsia="Batang;바탕" w:cs="Times New Roman" w:ascii="Times New Roman" w:hAnsi="Times New Roman"/>
          <w:lang w:val="sr-RS"/>
        </w:rPr>
        <w:t xml:space="preserve">дана </w:t>
      </w:r>
      <w:r>
        <w:rPr/>
        <w:t xml:space="preserve">{{DATUM_UPISA}} </w:t>
      </w:r>
      <w:r>
        <w:rPr>
          <w:rFonts w:eastAsia="Batang;바탕" w:cs="Times New Roman" w:ascii="Times New Roman" w:hAnsi="Times New Roman"/>
          <w:lang w:val="sr-RS"/>
        </w:rPr>
        <w:t>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111,Смедерево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{{PREZIME}}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>:</w:t>
      </w:r>
      <w:r>
        <w:rPr>
          <w:rFonts w:cs="Times New Roman" w:ascii="Times New Roman" w:hAnsi="Times New Roman"/>
          <w:sz w:val="36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  <w:lang w:val="sr-R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A2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3"/>
        <w:gridCol w:w="959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1518</TotalTime>
  <Application>LibreOffice/25.2.3.2$Windows_X86_64 LibreOffice_project/bbb074479178df812d175f709636b368952c2ce3</Application>
  <AppVersion>15.0000</AppVersion>
  <Pages>5</Pages>
  <Words>899</Words>
  <Characters>5106</Characters>
  <CharactersWithSpaces>6194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2024-09-06T14:03:00Z</dcterms:created>
  <dc:creator>Petar</dc:creator>
  <dc:description/>
  <dc:language>en-US</dc:language>
  <cp:lastModifiedBy/>
  <cp:lastPrinted>2025-05-02T09:42:00Z</cp:lastPrinted>
  <dcterms:modified xsi:type="dcterms:W3CDTF">2025-05-11T18:27:41Z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