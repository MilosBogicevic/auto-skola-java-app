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Times New Roman"/>
          <w:sz w:val="-2"/>
          <w:b w:val="off"/>
          <w:i w:val="off"/>
        </w:rPr>
        <w:t>Дана 10.05.2025. 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Кандидата  за возача : Igor Марковић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ЈМБГ: 1405984563215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ИДБ: 12544455663488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Број личне карте: 0550549622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Број телефона: 065521254789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Место становања:    Nusićeva, Smederevo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</w:rPr>
      </w:pPr>
      <w:r>
        <w:rPr>
          <w:rFonts w:eastAsia="Batang;바탕" w:cs="Times New Roman" w:ascii="Times New Roman" w:hAnsi="Times New Roman"/>
          <w:b/>
          <w:sz w:val="28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Б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2"/>
        <w:gridCol w:w="960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2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/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settings.xml" Type="http://schemas.openxmlformats.org/officeDocument/2006/relationships/settings"/><Relationship Id="rId11" Target="theme/theme1.xml" Type="http://schemas.openxmlformats.org/officeDocument/2006/relationships/theme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numbering.xml" Type="http://schemas.openxmlformats.org/officeDocument/2006/relationships/numbering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8349</TotalTime>
  <Application>LibreOffice/25.2.3.2$Windows_X86_64 LibreOffice_project/bbb074479178df812d175f709636b368952c2ce3</Application>
  <AppVersion>15.0000</AppVersion>
  <Pages>5</Pages>
  <Words>900</Words>
  <Characters>5103</Characters>
  <CharactersWithSpaces>6196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2024-07-12T11:00:00Z</dcterms:created>
  <dc:creator>Petar</dc:creator>
  <dc:language>en-US</dc:language>
  <cp:lastPrinted>2025-04-25T17:24:00Z</cp:lastPrinted>
  <dcterms:modified xsi:type="dcterms:W3CDTF">2025-05-11T00:20:42Z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