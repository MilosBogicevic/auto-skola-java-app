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Times New Roman"/>
          <w:sz w:val="-2"/>
          <w:b w:val="off"/>
          <w:i w:val="off"/>
        </w:rPr>
        <w:t>дана 10.05.2025.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Кандидата  за возача : Dejan Markovic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ЈМБГ: 2505985765114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ИДБ: 1245896600050544450605445000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личне карте: 552106889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телефона: 06545641233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Место становања:    Karadjordjeva 9, Smederevo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Ц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2"/>
        <w:gridCol w:w="960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/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settings.xml" Type="http://schemas.openxmlformats.org/officeDocument/2006/relationships/settings"/><Relationship Id="rId11" Target="theme/theme1.xml" Type="http://schemas.openxmlformats.org/officeDocument/2006/relationships/them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numbering.xml" Type="http://schemas.openxmlformats.org/officeDocument/2006/relationships/numbering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</TotalTime>
  <Application>LibreOffice/25.2.3.2$Windows_X86_64 LibreOffice_project/bbb074479178df812d175f709636b368952c2ce3</Application>
  <AppVersion>15.0000</AppVersion>
  <Pages>5</Pages>
  <Words>900</Words>
  <Characters>5104</Characters>
  <CharactersWithSpaces>6197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2024-11-08T15:18:00Z</dcterms:created>
  <dc:creator>Petar</dc:creator>
  <dc:language>en-US</dc:language>
  <cp:lastPrinted>2024-12-16T17:35:00Z</cp:lastPrinted>
  <dcterms:modified xsi:type="dcterms:W3CDTF">2025-05-11T00:20:49Z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